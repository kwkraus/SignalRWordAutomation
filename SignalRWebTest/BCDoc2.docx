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C5" w:rsidRDefault="00952474">
      <w:r>
        <w:t>My Template</w:t>
      </w:r>
      <w:r w:rsidR="00906F12">
        <w:t xml:space="preserve"> Doc 2</w:t>
      </w:r>
      <w:bookmarkStart w:id="0" w:name="_GoBack"/>
      <w:bookmarkEnd w:id="0"/>
    </w:p>
    <w:sectPr w:rsidR="0078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74"/>
    <w:rsid w:val="0030308D"/>
    <w:rsid w:val="006236D1"/>
    <w:rsid w:val="007811C5"/>
    <w:rsid w:val="00906F12"/>
    <w:rsid w:val="00952474"/>
    <w:rsid w:val="00AD291B"/>
    <w:rsid w:val="00BA542B"/>
    <w:rsid w:val="00BA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5FC69-6D2A-4D4F-AFA4-0089935E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localhost:7694/templates/BC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BCTemplate.dotx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Kraus</dc:creator>
  <cp:keywords/>
  <dc:description/>
  <cp:lastModifiedBy>Kevin Kraus</cp:lastModifiedBy>
  <cp:revision>5</cp:revision>
  <dcterms:created xsi:type="dcterms:W3CDTF">2016-09-09T16:25:00Z</dcterms:created>
  <dcterms:modified xsi:type="dcterms:W3CDTF">2016-09-15T18:04:00Z</dcterms:modified>
</cp:coreProperties>
</file>